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"/>
        <w:tblW w:w="1009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93"/>
        <w:gridCol w:w="4997"/>
      </w:tblGrid>
      <w:tr w:rsidR="000930DE" w:rsidRPr="00027CC8" w14:paraId="396C5E16" w14:textId="77777777" w:rsidTr="00A26BEB">
        <w:trPr>
          <w:trHeight w:val="1062"/>
        </w:trPr>
        <w:tc>
          <w:tcPr>
            <w:tcW w:w="5093" w:type="dxa"/>
            <w:tcBorders>
              <w:bottom w:val="single" w:sz="24" w:space="0" w:color="ACA8AA" w:themeColor="accent4"/>
            </w:tcBorders>
            <w:vAlign w:val="bottom"/>
          </w:tcPr>
          <w:p w14:paraId="63055EA8" w14:textId="49033044" w:rsidR="000930DE" w:rsidRPr="00A012C4" w:rsidRDefault="00027CC8" w:rsidP="00B33880">
            <w:pPr>
              <w:pStyle w:val="Subtitle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SAMA PRESTINE</w:t>
            </w:r>
          </w:p>
        </w:tc>
        <w:tc>
          <w:tcPr>
            <w:tcW w:w="4997" w:type="dxa"/>
            <w:tcBorders>
              <w:bottom w:val="single" w:sz="24" w:space="0" w:color="ACA8AA" w:themeColor="accent4"/>
            </w:tcBorders>
            <w:vAlign w:val="bottom"/>
          </w:tcPr>
          <w:p w14:paraId="600D44C5" w14:textId="55ED6187" w:rsidR="000930DE" w:rsidRPr="00027CC8" w:rsidRDefault="007007E3" w:rsidP="00B33880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r w:rsidRPr="00027CC8">
              <w:rPr>
                <w:rFonts w:ascii="Times New Roman" w:hAnsi="Times New Roman" w:cs="Times New Roman"/>
                <w:lang w:val="it-IT"/>
              </w:rPr>
              <w:t>Douala, Cameroon</w:t>
            </w:r>
            <w:r w:rsidR="00AD79E9" w:rsidRPr="00027CC8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78142F6D" w14:textId="202BF613" w:rsidR="000930DE" w:rsidRPr="00027CC8" w:rsidRDefault="00B001C0" w:rsidP="00B33880">
            <w:pPr>
              <w:pStyle w:val="ContactInfo"/>
              <w:rPr>
                <w:rFonts w:ascii="Times New Roman" w:hAnsi="Times New Roman" w:cs="Times New Roman"/>
                <w:lang w:val="it-IT"/>
              </w:rPr>
            </w:pPr>
            <w:r w:rsidRPr="00027CC8">
              <w:rPr>
                <w:rFonts w:ascii="Times New Roman" w:hAnsi="Times New Roman" w:cs="Times New Roman"/>
                <w:lang w:val="it-IT"/>
              </w:rPr>
              <w:t>(237)</w:t>
            </w:r>
            <w:r w:rsidR="00012022" w:rsidRPr="00027CC8">
              <w:rPr>
                <w:rFonts w:ascii="Times New Roman" w:hAnsi="Times New Roman" w:cs="Times New Roman"/>
                <w:lang w:val="it-IT"/>
              </w:rPr>
              <w:t>653</w:t>
            </w:r>
            <w:r w:rsidR="00027CC8">
              <w:rPr>
                <w:rFonts w:ascii="Times New Roman" w:hAnsi="Times New Roman" w:cs="Times New Roman"/>
                <w:lang w:val="it-IT"/>
              </w:rPr>
              <w:t>539554</w:t>
            </w:r>
            <w:r w:rsidR="00AD79E9" w:rsidRPr="00027CC8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0930DE" w:rsidRPr="00027CC8">
              <w:rPr>
                <w:rFonts w:ascii="Times New Roman" w:hAnsi="Times New Roman" w:cs="Times New Roman"/>
                <w:lang w:val="it-IT"/>
              </w:rPr>
              <w:t xml:space="preserve">| </w:t>
            </w:r>
            <w:r w:rsidR="00027CC8">
              <w:rPr>
                <w:rFonts w:ascii="Times New Roman" w:hAnsi="Times New Roman" w:cs="Times New Roman"/>
                <w:lang w:val="it-IT"/>
              </w:rPr>
              <w:t>samaprestine3813</w:t>
            </w:r>
            <w:r w:rsidR="006E5DB6" w:rsidRPr="00027CC8">
              <w:rPr>
                <w:rFonts w:ascii="Times New Roman" w:hAnsi="Times New Roman" w:cs="Times New Roman"/>
                <w:lang w:val="it-IT"/>
              </w:rPr>
              <w:t>@gmail.com</w:t>
            </w:r>
            <w:r w:rsidR="00AD79E9" w:rsidRPr="00027CC8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</w:tc>
      </w:tr>
      <w:tr w:rsidR="000930DE" w:rsidRPr="00B54619" w14:paraId="0DF00878" w14:textId="77777777" w:rsidTr="00E409BC">
        <w:trPr>
          <w:trHeight w:val="585"/>
        </w:trPr>
        <w:tc>
          <w:tcPr>
            <w:tcW w:w="1009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D6244A4" w14:textId="19F82A52" w:rsidR="000930DE" w:rsidRPr="00A012C4" w:rsidRDefault="00E06D38" w:rsidP="00B33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Passionate and qualified Software quality assurance engineer with 3 years of experience in manual and automat</w:t>
            </w:r>
            <w:r w:rsidR="00172EC8">
              <w:rPr>
                <w:rFonts w:ascii="Times New Roman" w:hAnsi="Times New Roman" w:cs="Times New Roman"/>
              </w:rPr>
              <w:t>ion</w:t>
            </w:r>
            <w:r>
              <w:rPr>
                <w:rFonts w:ascii="Times New Roman" w:hAnsi="Times New Roman" w:cs="Times New Roman"/>
              </w:rPr>
              <w:t xml:space="preserve"> testing. </w:t>
            </w:r>
            <w:r w:rsidR="00172EC8">
              <w:rPr>
                <w:rFonts w:ascii="Times New Roman" w:hAnsi="Times New Roman" w:cs="Times New Roman"/>
              </w:rPr>
              <w:t>Excellent</w:t>
            </w:r>
            <w:r>
              <w:rPr>
                <w:rFonts w:ascii="Times New Roman" w:hAnsi="Times New Roman" w:cs="Times New Roman"/>
              </w:rPr>
              <w:t xml:space="preserve"> at writing test cases, test scenarios, and test plans.</w:t>
            </w:r>
            <w:r w:rsidR="00172EC8">
              <w:rPr>
                <w:rFonts w:ascii="Times New Roman" w:hAnsi="Times New Roman" w:cs="Times New Roman"/>
              </w:rPr>
              <w:t xml:space="preserve"> Proficient in creating bug report and tracking bugs.</w:t>
            </w:r>
            <w:r>
              <w:rPr>
                <w:rFonts w:ascii="Times New Roman" w:hAnsi="Times New Roman" w:cs="Times New Roman"/>
              </w:rPr>
              <w:t xml:space="preserve"> Also, good at using selenium </w:t>
            </w:r>
            <w:r w:rsidR="006C4795">
              <w:rPr>
                <w:rFonts w:ascii="Times New Roman" w:hAnsi="Times New Roman" w:cs="Times New Roman"/>
              </w:rPr>
              <w:t>WebDriver</w:t>
            </w:r>
            <w:r>
              <w:rPr>
                <w:rFonts w:ascii="Times New Roman" w:hAnsi="Times New Roman" w:cs="Times New Roman"/>
              </w:rPr>
              <w:t xml:space="preserve"> and cypress.io for automation testing, </w:t>
            </w:r>
            <w:r w:rsidR="006C4795">
              <w:rPr>
                <w:rFonts w:ascii="Times New Roman" w:hAnsi="Times New Roman" w:cs="Times New Roman"/>
              </w:rPr>
              <w:t>Jira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6C4795">
              <w:rPr>
                <w:rFonts w:ascii="Times New Roman" w:hAnsi="Times New Roman" w:cs="Times New Roman"/>
              </w:rPr>
              <w:t xml:space="preserve">zephyr for manual test case management. Communicate well with the development team that is the developers, data base administrators, business analyst and </w:t>
            </w:r>
            <w:r w:rsidR="00A5026E">
              <w:rPr>
                <w:rFonts w:ascii="Times New Roman" w:hAnsi="Times New Roman" w:cs="Times New Roman"/>
              </w:rPr>
              <w:t>D</w:t>
            </w:r>
            <w:r w:rsidR="006C4795">
              <w:rPr>
                <w:rFonts w:ascii="Times New Roman" w:hAnsi="Times New Roman" w:cs="Times New Roman"/>
              </w:rPr>
              <w:t>ev</w:t>
            </w:r>
            <w:r w:rsidR="00A5026E">
              <w:rPr>
                <w:rFonts w:ascii="Times New Roman" w:hAnsi="Times New Roman" w:cs="Times New Roman"/>
              </w:rPr>
              <w:t>O</w:t>
            </w:r>
            <w:r w:rsidR="006C4795">
              <w:rPr>
                <w:rFonts w:ascii="Times New Roman" w:hAnsi="Times New Roman" w:cs="Times New Roman"/>
              </w:rPr>
              <w:t>ps</w:t>
            </w:r>
            <w:r w:rsidR="00A5026E">
              <w:rPr>
                <w:rFonts w:ascii="Times New Roman" w:hAnsi="Times New Roman" w:cs="Times New Roman"/>
              </w:rPr>
              <w:t xml:space="preserve"> </w:t>
            </w:r>
            <w:r w:rsidR="006C4795">
              <w:rPr>
                <w:rFonts w:ascii="Times New Roman" w:hAnsi="Times New Roman" w:cs="Times New Roman"/>
              </w:rPr>
              <w:t xml:space="preserve">engineers. </w:t>
            </w:r>
          </w:p>
        </w:tc>
      </w:tr>
      <w:tr w:rsidR="004D4E50" w:rsidRPr="00B54619" w14:paraId="2A0C0801" w14:textId="77777777" w:rsidTr="00E409BC">
        <w:trPr>
          <w:trHeight w:val="1374"/>
        </w:trPr>
        <w:tc>
          <w:tcPr>
            <w:tcW w:w="1009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B3A384E" w14:textId="2F3D4A8D" w:rsidR="002B4BC7" w:rsidRPr="00A012C4" w:rsidRDefault="002B4BC7" w:rsidP="00B33880">
            <w:pPr>
              <w:pStyle w:val="Heading1"/>
              <w:rPr>
                <w:rFonts w:ascii="Times New Roman" w:hAnsi="Times New Roman" w:cs="Times New Roman"/>
              </w:rPr>
            </w:pPr>
            <w:r w:rsidRPr="00A012C4">
              <w:rPr>
                <w:rFonts w:ascii="Times New Roman" w:hAnsi="Times New Roman" w:cs="Times New Roman"/>
              </w:rPr>
              <w:t>SKILLS</w:t>
            </w:r>
          </w:p>
          <w:p w14:paraId="0C9AA8D3" w14:textId="7B9A8EF6" w:rsidR="002B4BC7" w:rsidRPr="00172EC8" w:rsidRDefault="002B4BC7" w:rsidP="00172EC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</w:rPr>
            </w:pPr>
            <w:r w:rsidRPr="00172EC8">
              <w:rPr>
                <w:rFonts w:ascii="Times New Roman" w:hAnsi="Times New Roman" w:cs="Times New Roman"/>
                <w:color w:val="auto"/>
              </w:rPr>
              <w:t>Cypress.io</w:t>
            </w:r>
            <w:r w:rsidR="00172EC8" w:rsidRPr="00172EC8">
              <w:rPr>
                <w:rFonts w:ascii="Times New Roman" w:hAnsi="Times New Roman" w:cs="Times New Roman"/>
                <w:color w:val="auto"/>
              </w:rPr>
              <w:t xml:space="preserve">                                               </w:t>
            </w:r>
          </w:p>
          <w:p w14:paraId="68756B31" w14:textId="37A6C0A2" w:rsidR="002B4BC7" w:rsidRPr="00A012C4" w:rsidRDefault="002B4BC7" w:rsidP="00B338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</w:rPr>
            </w:pPr>
            <w:r w:rsidRPr="00A012C4">
              <w:rPr>
                <w:rFonts w:ascii="Times New Roman" w:hAnsi="Times New Roman" w:cs="Times New Roman"/>
                <w:color w:val="auto"/>
              </w:rPr>
              <w:t>Selenium Web Driver</w:t>
            </w:r>
          </w:p>
          <w:p w14:paraId="40C31B16" w14:textId="605D59E7" w:rsidR="002B4BC7" w:rsidRPr="00A012C4" w:rsidRDefault="002B4BC7" w:rsidP="00B338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</w:rPr>
            </w:pPr>
            <w:r w:rsidRPr="00A012C4">
              <w:rPr>
                <w:rFonts w:ascii="Times New Roman" w:hAnsi="Times New Roman" w:cs="Times New Roman"/>
                <w:color w:val="auto"/>
              </w:rPr>
              <w:t>Test Planning, Defect Tracking and Requirement Analysis</w:t>
            </w:r>
          </w:p>
          <w:p w14:paraId="19F003CE" w14:textId="32D9E378" w:rsidR="002B4BC7" w:rsidRPr="00A012C4" w:rsidRDefault="002B4BC7" w:rsidP="00B338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</w:rPr>
            </w:pPr>
            <w:r w:rsidRPr="00A012C4">
              <w:rPr>
                <w:rFonts w:ascii="Times New Roman" w:hAnsi="Times New Roman" w:cs="Times New Roman"/>
                <w:color w:val="auto"/>
              </w:rPr>
              <w:t>API testing with Postman</w:t>
            </w:r>
            <w:r w:rsidR="007007E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A012C4">
              <w:rPr>
                <w:rFonts w:ascii="Times New Roman" w:hAnsi="Times New Roman" w:cs="Times New Roman"/>
                <w:color w:val="auto"/>
              </w:rPr>
              <w:t>(manual and automated)</w:t>
            </w:r>
          </w:p>
          <w:p w14:paraId="7D3E744C" w14:textId="01E26159" w:rsidR="002B4BC7" w:rsidRPr="00A012C4" w:rsidRDefault="002B4BC7" w:rsidP="00B338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</w:rPr>
            </w:pPr>
            <w:r w:rsidRPr="00A012C4">
              <w:rPr>
                <w:rFonts w:ascii="Times New Roman" w:hAnsi="Times New Roman" w:cs="Times New Roman"/>
                <w:color w:val="auto"/>
              </w:rPr>
              <w:t>Git</w:t>
            </w:r>
          </w:p>
          <w:p w14:paraId="32715DAD" w14:textId="15BF2F5D" w:rsidR="002B4BC7" w:rsidRDefault="002B4BC7" w:rsidP="00B338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</w:rPr>
            </w:pPr>
            <w:r w:rsidRPr="00A012C4">
              <w:rPr>
                <w:rFonts w:ascii="Times New Roman" w:hAnsi="Times New Roman" w:cs="Times New Roman"/>
                <w:color w:val="auto"/>
              </w:rPr>
              <w:t xml:space="preserve">Agile / Scrum Methodologies, </w:t>
            </w:r>
            <w:r w:rsidR="00B54619" w:rsidRPr="00A012C4">
              <w:rPr>
                <w:rFonts w:ascii="Times New Roman" w:hAnsi="Times New Roman" w:cs="Times New Roman"/>
                <w:color w:val="auto"/>
              </w:rPr>
              <w:t>Jira</w:t>
            </w:r>
          </w:p>
          <w:p w14:paraId="24FF4BFD" w14:textId="7B75209D" w:rsidR="000C0EDC" w:rsidRDefault="000C0EDC" w:rsidP="000C0E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AWS</w:t>
            </w:r>
          </w:p>
          <w:p w14:paraId="34D9A598" w14:textId="77777777" w:rsidR="00A26BEB" w:rsidRPr="00A26BEB" w:rsidRDefault="00A26BEB" w:rsidP="00A26BEB">
            <w:pPr>
              <w:rPr>
                <w:rFonts w:ascii="Times New Roman" w:hAnsi="Times New Roman" w:cs="Times New Roman"/>
                <w:color w:val="auto"/>
              </w:rPr>
            </w:pPr>
          </w:p>
          <w:p w14:paraId="4C81A29C" w14:textId="655C2667" w:rsidR="004D4E50" w:rsidRPr="00A012C4" w:rsidRDefault="003A713E" w:rsidP="00B33880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689033138"/>
                <w:placeholder>
                  <w:docPart w:val="832A7EA9BFBF4C729AD0D8DC7C272BE0"/>
                </w:placeholder>
                <w:temporary/>
                <w:showingPlcHdr/>
              </w:sdtPr>
              <w:sdtEndPr/>
              <w:sdtContent>
                <w:r w:rsidR="004D4E50" w:rsidRPr="00A012C4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  <w:p w14:paraId="24480B4C" w14:textId="15ED51F9" w:rsidR="00F62BAE" w:rsidRPr="00A012C4" w:rsidRDefault="00012022" w:rsidP="00B33880">
            <w:pPr>
              <w:pStyle w:val="Heading2"/>
              <w:rPr>
                <w:rFonts w:ascii="Times New Roman" w:hAnsi="Times New Roman" w:cs="Times New Roman"/>
              </w:rPr>
            </w:pPr>
            <w:r w:rsidRPr="00A012C4">
              <w:rPr>
                <w:rFonts w:ascii="Times New Roman" w:hAnsi="Times New Roman" w:cs="Times New Roman"/>
              </w:rPr>
              <w:t>SOFTWARE QUALITY ASSURANCE ENGINEER</w:t>
            </w:r>
          </w:p>
          <w:p w14:paraId="7AE6272A" w14:textId="6FD0D1CC" w:rsidR="004D4E50" w:rsidRPr="00A012C4" w:rsidRDefault="000C0EDC" w:rsidP="00B33880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Pro-Tech Alliance</w:t>
            </w:r>
            <w:r w:rsidR="00012022" w:rsidRPr="00A012C4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Douala, Cameroon</w:t>
            </w:r>
          </w:p>
          <w:p w14:paraId="4B7746AF" w14:textId="5D78C7DC" w:rsidR="00A662AA" w:rsidRPr="00D90AAD" w:rsidRDefault="000C0EDC" w:rsidP="00D90AAD">
            <w:pPr>
              <w:pStyle w:val="Heading4"/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>January 2023</w:t>
            </w:r>
            <w:r w:rsidR="00012022" w:rsidRPr="00A012C4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 xml:space="preserve"> – </w:t>
            </w:r>
            <w:r w:rsidR="005E0B04" w:rsidRPr="00A012C4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>February</w:t>
            </w:r>
            <w:r w:rsidR="00012022" w:rsidRPr="00A012C4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 xml:space="preserve"> 2</w:t>
            </w:r>
            <w:r w:rsidR="00D90AAD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>024</w:t>
            </w:r>
          </w:p>
          <w:p w14:paraId="3D4A41EF" w14:textId="052CB4B8" w:rsidR="00A662AA" w:rsidRDefault="00D90AAD" w:rsidP="000C0EDC">
            <w:pPr>
              <w:pStyle w:val="ListParagraph"/>
              <w:numPr>
                <w:ilvl w:val="0"/>
                <w:numId w:val="10"/>
              </w:numPr>
            </w:pPr>
            <w:r>
              <w:t>Did exploratory testing and c</w:t>
            </w:r>
            <w:r w:rsidR="000C0EDC">
              <w:t>reated test plan documentation, wrote test cases and test scenario</w:t>
            </w:r>
            <w:r w:rsidR="00A662AA">
              <w:t>s to test the functionality of the web Application</w:t>
            </w:r>
          </w:p>
          <w:p w14:paraId="77643646" w14:textId="03E08F94" w:rsidR="00A662AA" w:rsidRDefault="00A662AA" w:rsidP="000C0EDC">
            <w:pPr>
              <w:pStyle w:val="ListParagraph"/>
              <w:numPr>
                <w:ilvl w:val="0"/>
                <w:numId w:val="10"/>
              </w:numPr>
            </w:pPr>
            <w:r>
              <w:t>Tracked bugs and created bug reports for all bugs in each sprint</w:t>
            </w:r>
          </w:p>
          <w:p w14:paraId="19C38F74" w14:textId="3B8FDEE1" w:rsidR="00A662AA" w:rsidRDefault="00A662AA" w:rsidP="000C0EDC">
            <w:pPr>
              <w:pStyle w:val="ListParagraph"/>
              <w:numPr>
                <w:ilvl w:val="0"/>
                <w:numId w:val="10"/>
              </w:numPr>
            </w:pPr>
            <w:r>
              <w:t>Automated the we</w:t>
            </w:r>
            <w:r w:rsidR="00D90AAD">
              <w:t>b</w:t>
            </w:r>
            <w:r>
              <w:t xml:space="preserve"> application using cypress.io automation testing tool.</w:t>
            </w:r>
          </w:p>
          <w:p w14:paraId="5284384B" w14:textId="7C64BE32" w:rsidR="000C0EDC" w:rsidRPr="000C0EDC" w:rsidRDefault="000C0EDC" w:rsidP="000C0EDC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  <w:r w:rsidR="00A662AA">
              <w:t>Worked hands on with developers and other QA engineers to resolve issues.</w:t>
            </w:r>
          </w:p>
          <w:p w14:paraId="272CFB35" w14:textId="0340EBBB" w:rsidR="002B4BC7" w:rsidRPr="00A012C4" w:rsidRDefault="00012022" w:rsidP="00B33880">
            <w:pPr>
              <w:pStyle w:val="Heading2"/>
              <w:rPr>
                <w:rFonts w:ascii="Times New Roman" w:hAnsi="Times New Roman" w:cs="Times New Roman"/>
              </w:rPr>
            </w:pPr>
            <w:r w:rsidRPr="00A012C4">
              <w:rPr>
                <w:rFonts w:ascii="Times New Roman" w:hAnsi="Times New Roman" w:cs="Times New Roman"/>
              </w:rPr>
              <w:t xml:space="preserve">Software </w:t>
            </w:r>
            <w:r w:rsidR="005E0B04" w:rsidRPr="00A012C4">
              <w:rPr>
                <w:rFonts w:ascii="Times New Roman" w:hAnsi="Times New Roman" w:cs="Times New Roman"/>
              </w:rPr>
              <w:t xml:space="preserve">automation </w:t>
            </w:r>
            <w:r w:rsidRPr="00A012C4">
              <w:rPr>
                <w:rFonts w:ascii="Times New Roman" w:hAnsi="Times New Roman" w:cs="Times New Roman"/>
              </w:rPr>
              <w:t>tester</w:t>
            </w:r>
          </w:p>
          <w:p w14:paraId="03ADD4C8" w14:textId="534958AD" w:rsidR="002B4BC7" w:rsidRPr="00A012C4" w:rsidRDefault="00D90AAD" w:rsidP="00B33880">
            <w:pPr>
              <w:pStyle w:val="Heading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Utrains</w:t>
            </w:r>
            <w:proofErr w:type="spellEnd"/>
            <w:r w:rsidR="00F447AC" w:rsidRPr="00A012C4">
              <w:rPr>
                <w:rFonts w:ascii="Times New Roman" w:hAnsi="Times New Roman" w:cs="Times New Roman"/>
              </w:rPr>
              <w:t xml:space="preserve"> |</w:t>
            </w:r>
            <w:r w:rsidR="0070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Dallas</w:t>
            </w:r>
            <w:r w:rsidR="00F447AC" w:rsidRPr="00A012C4">
              <w:rPr>
                <w:rFonts w:ascii="Times New Roman" w:hAnsi="Times New Roman" w:cs="Times New Roman"/>
              </w:rPr>
              <w:t>,</w:t>
            </w:r>
            <w:r w:rsidR="0070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USA</w:t>
            </w:r>
          </w:p>
          <w:p w14:paraId="3EC8BCCC" w14:textId="761FEF39" w:rsidR="002B4BC7" w:rsidRPr="00A012C4" w:rsidRDefault="005E0B04" w:rsidP="00B33880">
            <w:pPr>
              <w:pStyle w:val="Heading4"/>
              <w:rPr>
                <w:rStyle w:val="SubtleReference"/>
                <w:rFonts w:ascii="Times New Roman" w:hAnsi="Times New Roman" w:cs="Times New Roman"/>
                <w:caps w:val="0"/>
                <w:color w:val="595959" w:themeColor="text1" w:themeTint="A6"/>
                <w:spacing w:val="0"/>
              </w:rPr>
            </w:pPr>
            <w:r w:rsidRPr="00A012C4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 xml:space="preserve">December </w:t>
            </w:r>
            <w:r w:rsidR="00272ABC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>2020</w:t>
            </w:r>
            <w:r w:rsidRPr="00A012C4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 xml:space="preserve"> - </w:t>
            </w:r>
            <w:r w:rsidR="00D90AAD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>Nov</w:t>
            </w:r>
            <w:r w:rsidR="00272ABC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>ember</w:t>
            </w:r>
            <w:r w:rsidRPr="00A012C4">
              <w:rPr>
                <w:rFonts w:ascii="Times New Roman" w:hAnsi="Times New Roman" w:cs="Times New Roman"/>
                <w:caps/>
                <w:color w:val="000000" w:themeColor="text1"/>
                <w:spacing w:val="10"/>
              </w:rPr>
              <w:t xml:space="preserve"> 2022</w:t>
            </w:r>
          </w:p>
          <w:p w14:paraId="27D3A469" w14:textId="08A64037" w:rsidR="002B4BC7" w:rsidRPr="00A012C4" w:rsidRDefault="00701E1B" w:rsidP="00B338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012C4">
              <w:rPr>
                <w:rFonts w:ascii="Times New Roman" w:hAnsi="Times New Roman" w:cs="Times New Roman"/>
              </w:rPr>
              <w:t>Did exploratory testing and created test cases to test the web application functionalities</w:t>
            </w:r>
          </w:p>
          <w:p w14:paraId="05F138C3" w14:textId="77777777" w:rsidR="00272ABC" w:rsidRDefault="00272ABC" w:rsidP="00B338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012C4">
              <w:rPr>
                <w:rFonts w:ascii="Times New Roman" w:hAnsi="Times New Roman" w:cs="Times New Roman"/>
              </w:rPr>
              <w:t>Performed regression and integration testing</w:t>
            </w:r>
            <w:r>
              <w:rPr>
                <w:rFonts w:ascii="Times New Roman" w:hAnsi="Times New Roman" w:cs="Times New Roman"/>
              </w:rPr>
              <w:t xml:space="preserve"> in QA environment </w:t>
            </w:r>
          </w:p>
          <w:p w14:paraId="0A902E14" w14:textId="7F0887F8" w:rsidR="00A26BEB" w:rsidRPr="00A26BEB" w:rsidRDefault="00012022" w:rsidP="00A26B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012C4">
              <w:rPr>
                <w:rFonts w:ascii="Times New Roman" w:hAnsi="Times New Roman" w:cs="Times New Roman"/>
              </w:rPr>
              <w:t>Tracked bugs and created bug reports</w:t>
            </w:r>
            <w:r w:rsidR="00B33880">
              <w:rPr>
                <w:rFonts w:ascii="Times New Roman" w:hAnsi="Times New Roman" w:cs="Times New Roman"/>
                <w:color w:val="44546A" w:themeColor="text2"/>
                <w:szCs w:val="24"/>
              </w:rPr>
              <w:t>.</w:t>
            </w:r>
          </w:p>
          <w:p w14:paraId="324C0686" w14:textId="6A706537" w:rsidR="00A26BEB" w:rsidRPr="00A26BEB" w:rsidRDefault="00A26BEB" w:rsidP="00A26B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Automated the web application using Selenium WebDriver. </w:t>
            </w:r>
          </w:p>
          <w:p w14:paraId="5B78B85E" w14:textId="148648BD" w:rsidR="00A26BEB" w:rsidRPr="00A26BEB" w:rsidRDefault="00C9157C" w:rsidP="00A26B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012C4">
              <w:rPr>
                <w:rFonts w:ascii="Times New Roman" w:hAnsi="Times New Roman" w:cs="Times New Roman"/>
              </w:rPr>
              <w:t xml:space="preserve">Worked in an agile team using Jira to </w:t>
            </w:r>
            <w:r>
              <w:rPr>
                <w:rFonts w:ascii="Times New Roman" w:hAnsi="Times New Roman" w:cs="Times New Roman"/>
              </w:rPr>
              <w:t>track tickets, develop.</w:t>
            </w:r>
            <w:r w:rsidRPr="00A012C4">
              <w:rPr>
                <w:rFonts w:ascii="Times New Roman" w:hAnsi="Times New Roman" w:cs="Times New Roman"/>
              </w:rPr>
              <w:t xml:space="preserve"> Produce a quality and user-friendly software</w:t>
            </w:r>
            <w:r w:rsidR="00A26BEB">
              <w:rPr>
                <w:rFonts w:ascii="Times New Roman" w:hAnsi="Times New Roman" w:cs="Times New Roman"/>
              </w:rPr>
              <w:t>.</w:t>
            </w:r>
          </w:p>
          <w:p w14:paraId="51EA715E" w14:textId="74E7D242" w:rsidR="00B54619" w:rsidRPr="00A012C4" w:rsidRDefault="00B54619" w:rsidP="00A26BE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0930DE" w:rsidRPr="00B54619" w14:paraId="70EE3695" w14:textId="77777777" w:rsidTr="00E409BC">
        <w:trPr>
          <w:trHeight w:val="585"/>
        </w:trPr>
        <w:tc>
          <w:tcPr>
            <w:tcW w:w="1009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D038286" w14:textId="03A797F3" w:rsidR="007A5A10" w:rsidRPr="000162D4" w:rsidRDefault="007A5A10" w:rsidP="000162D4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5A10">
              <w:rPr>
                <w:rFonts w:ascii="Times New Roman" w:hAnsi="Times New Roman" w:cs="Times New Roman"/>
                <w:b/>
                <w:sz w:val="28"/>
                <w:szCs w:val="28"/>
              </w:rPr>
              <w:t>EDUCATION/</w:t>
            </w:r>
            <w:r w:rsidRPr="007A5A10">
              <w:rPr>
                <w:rFonts w:ascii="Times New Roman" w:hAnsi="Times New Roman" w:cs="Times New Roman"/>
                <w:b/>
                <w:sz w:val="28"/>
                <w:szCs w:val="28"/>
              </w:rPr>
              <w:t>CERTIFICATION</w:t>
            </w:r>
            <w:bookmarkStart w:id="0" w:name="_GoBack"/>
            <w:bookmarkEnd w:id="0"/>
          </w:p>
          <w:p w14:paraId="79AA51C4" w14:textId="3462FC4B" w:rsidR="00B33880" w:rsidRDefault="00A26BEB" w:rsidP="007A5A10">
            <w:pPr>
              <w:pStyle w:val="Heading3"/>
              <w:tabs>
                <w:tab w:val="left" w:pos="610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of </w:t>
            </w:r>
            <w:proofErr w:type="gramStart"/>
            <w:r>
              <w:rPr>
                <w:rFonts w:ascii="Times New Roman" w:hAnsi="Times New Roman" w:cs="Times New Roman"/>
              </w:rPr>
              <w:t>Douala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B33880">
              <w:rPr>
                <w:rFonts w:ascii="Times New Roman" w:hAnsi="Times New Roman" w:cs="Times New Roman"/>
              </w:rPr>
              <w:t>Bachelors in Computer Science</w:t>
            </w:r>
            <w:r w:rsidR="007A5A10">
              <w:rPr>
                <w:rFonts w:ascii="Times New Roman" w:hAnsi="Times New Roman" w:cs="Times New Roman"/>
              </w:rPr>
              <w:t>.</w:t>
            </w:r>
            <w:r w:rsidR="00B33880">
              <w:rPr>
                <w:rFonts w:ascii="Times New Roman" w:hAnsi="Times New Roman" w:cs="Times New Roman"/>
              </w:rPr>
              <w:t xml:space="preserve"> </w:t>
            </w:r>
            <w:r w:rsidR="007A5A10">
              <w:rPr>
                <w:rFonts w:ascii="Times New Roman" w:hAnsi="Times New Roman" w:cs="Times New Roman"/>
              </w:rPr>
              <w:tab/>
            </w:r>
          </w:p>
          <w:p w14:paraId="160FC537" w14:textId="760D8FF1" w:rsidR="007A5A10" w:rsidRPr="00A5026E" w:rsidRDefault="007A5A10" w:rsidP="007A5A10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Pro-Tech 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Alliance :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Software Quality Assurance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616B6AD4" w14:textId="3B36E021" w:rsidR="007A5A10" w:rsidRPr="007A5A10" w:rsidRDefault="007A5A10" w:rsidP="007A5A10"/>
        </w:tc>
      </w:tr>
    </w:tbl>
    <w:p w14:paraId="7E8D7541" w14:textId="77777777" w:rsidR="00A5026E" w:rsidRDefault="00A5026E" w:rsidP="008B406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</w:p>
    <w:sectPr w:rsidR="00A5026E" w:rsidSect="00E77CAA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EA3FA" w14:textId="77777777" w:rsidR="003A713E" w:rsidRDefault="003A713E" w:rsidP="001D4099">
      <w:pPr>
        <w:spacing w:line="240" w:lineRule="auto"/>
      </w:pPr>
      <w:r>
        <w:separator/>
      </w:r>
    </w:p>
  </w:endnote>
  <w:endnote w:type="continuationSeparator" w:id="0">
    <w:p w14:paraId="6673F5C9" w14:textId="77777777" w:rsidR="003A713E" w:rsidRDefault="003A713E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FB68F" w14:textId="77777777" w:rsidR="003A713E" w:rsidRDefault="003A713E" w:rsidP="001D4099">
      <w:pPr>
        <w:spacing w:line="240" w:lineRule="auto"/>
      </w:pPr>
      <w:r>
        <w:separator/>
      </w:r>
    </w:p>
  </w:footnote>
  <w:footnote w:type="continuationSeparator" w:id="0">
    <w:p w14:paraId="355B0834" w14:textId="77777777" w:rsidR="003A713E" w:rsidRDefault="003A713E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FA7B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67A34"/>
    <w:multiLevelType w:val="hybridMultilevel"/>
    <w:tmpl w:val="D3C6D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B52B0"/>
    <w:multiLevelType w:val="hybridMultilevel"/>
    <w:tmpl w:val="06566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40C62"/>
    <w:multiLevelType w:val="hybridMultilevel"/>
    <w:tmpl w:val="44D4E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6170F"/>
    <w:multiLevelType w:val="hybridMultilevel"/>
    <w:tmpl w:val="9974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1C5115B4"/>
    <w:multiLevelType w:val="hybridMultilevel"/>
    <w:tmpl w:val="A036E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0F247F7"/>
    <w:multiLevelType w:val="hybridMultilevel"/>
    <w:tmpl w:val="4436341C"/>
    <w:lvl w:ilvl="0" w:tplc="0409000F">
      <w:start w:val="1"/>
      <w:numFmt w:val="decimal"/>
      <w:lvlText w:val="%1."/>
      <w:lvlJc w:val="left"/>
      <w:pPr>
        <w:ind w:left="2006" w:hanging="360"/>
      </w:pPr>
    </w:lvl>
    <w:lvl w:ilvl="1" w:tplc="04090019" w:tentative="1">
      <w:start w:val="1"/>
      <w:numFmt w:val="lowerLetter"/>
      <w:lvlText w:val="%2."/>
      <w:lvlJc w:val="left"/>
      <w:pPr>
        <w:ind w:left="2726" w:hanging="360"/>
      </w:pPr>
    </w:lvl>
    <w:lvl w:ilvl="2" w:tplc="0409001B" w:tentative="1">
      <w:start w:val="1"/>
      <w:numFmt w:val="lowerRoman"/>
      <w:lvlText w:val="%3."/>
      <w:lvlJc w:val="right"/>
      <w:pPr>
        <w:ind w:left="3446" w:hanging="180"/>
      </w:pPr>
    </w:lvl>
    <w:lvl w:ilvl="3" w:tplc="0409000F" w:tentative="1">
      <w:start w:val="1"/>
      <w:numFmt w:val="decimal"/>
      <w:lvlText w:val="%4."/>
      <w:lvlJc w:val="left"/>
      <w:pPr>
        <w:ind w:left="4166" w:hanging="360"/>
      </w:pPr>
    </w:lvl>
    <w:lvl w:ilvl="4" w:tplc="04090019" w:tentative="1">
      <w:start w:val="1"/>
      <w:numFmt w:val="lowerLetter"/>
      <w:lvlText w:val="%5."/>
      <w:lvlJc w:val="left"/>
      <w:pPr>
        <w:ind w:left="4886" w:hanging="360"/>
      </w:pPr>
    </w:lvl>
    <w:lvl w:ilvl="5" w:tplc="0409001B" w:tentative="1">
      <w:start w:val="1"/>
      <w:numFmt w:val="lowerRoman"/>
      <w:lvlText w:val="%6."/>
      <w:lvlJc w:val="right"/>
      <w:pPr>
        <w:ind w:left="5606" w:hanging="180"/>
      </w:pPr>
    </w:lvl>
    <w:lvl w:ilvl="6" w:tplc="0409000F" w:tentative="1">
      <w:start w:val="1"/>
      <w:numFmt w:val="decimal"/>
      <w:lvlText w:val="%7."/>
      <w:lvlJc w:val="left"/>
      <w:pPr>
        <w:ind w:left="6326" w:hanging="360"/>
      </w:pPr>
    </w:lvl>
    <w:lvl w:ilvl="7" w:tplc="04090019" w:tentative="1">
      <w:start w:val="1"/>
      <w:numFmt w:val="lowerLetter"/>
      <w:lvlText w:val="%8."/>
      <w:lvlJc w:val="left"/>
      <w:pPr>
        <w:ind w:left="7046" w:hanging="360"/>
      </w:pPr>
    </w:lvl>
    <w:lvl w:ilvl="8" w:tplc="0409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9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873F84"/>
    <w:multiLevelType w:val="hybridMultilevel"/>
    <w:tmpl w:val="CB10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B6"/>
    <w:rsid w:val="00012022"/>
    <w:rsid w:val="000162D4"/>
    <w:rsid w:val="00027CC8"/>
    <w:rsid w:val="000524A9"/>
    <w:rsid w:val="000728A9"/>
    <w:rsid w:val="000761F2"/>
    <w:rsid w:val="000930DE"/>
    <w:rsid w:val="000C0EDC"/>
    <w:rsid w:val="000E1FE9"/>
    <w:rsid w:val="00172EC8"/>
    <w:rsid w:val="00180710"/>
    <w:rsid w:val="001D4099"/>
    <w:rsid w:val="001D7755"/>
    <w:rsid w:val="002203E2"/>
    <w:rsid w:val="00222532"/>
    <w:rsid w:val="00272ABC"/>
    <w:rsid w:val="00285F5A"/>
    <w:rsid w:val="002B4BC7"/>
    <w:rsid w:val="002C06D6"/>
    <w:rsid w:val="0030456C"/>
    <w:rsid w:val="00382EA8"/>
    <w:rsid w:val="003A713E"/>
    <w:rsid w:val="003D135F"/>
    <w:rsid w:val="003F1B98"/>
    <w:rsid w:val="004303D4"/>
    <w:rsid w:val="004D2889"/>
    <w:rsid w:val="004D4E50"/>
    <w:rsid w:val="00510684"/>
    <w:rsid w:val="005937B7"/>
    <w:rsid w:val="005E0B04"/>
    <w:rsid w:val="005F56A3"/>
    <w:rsid w:val="00615397"/>
    <w:rsid w:val="00643E15"/>
    <w:rsid w:val="006C4795"/>
    <w:rsid w:val="006D15E3"/>
    <w:rsid w:val="006E5DB6"/>
    <w:rsid w:val="006F747B"/>
    <w:rsid w:val="007007E3"/>
    <w:rsid w:val="00701E1B"/>
    <w:rsid w:val="00780B8E"/>
    <w:rsid w:val="007A5A10"/>
    <w:rsid w:val="007A6961"/>
    <w:rsid w:val="007E2006"/>
    <w:rsid w:val="00823601"/>
    <w:rsid w:val="00867C58"/>
    <w:rsid w:val="00886679"/>
    <w:rsid w:val="008B4069"/>
    <w:rsid w:val="008D169E"/>
    <w:rsid w:val="009375AF"/>
    <w:rsid w:val="009D1FF3"/>
    <w:rsid w:val="00A012C4"/>
    <w:rsid w:val="00A26BEB"/>
    <w:rsid w:val="00A30F99"/>
    <w:rsid w:val="00A40DEC"/>
    <w:rsid w:val="00A5026E"/>
    <w:rsid w:val="00A61BCC"/>
    <w:rsid w:val="00A662AA"/>
    <w:rsid w:val="00A66AFF"/>
    <w:rsid w:val="00AD79E9"/>
    <w:rsid w:val="00B001C0"/>
    <w:rsid w:val="00B33880"/>
    <w:rsid w:val="00B54619"/>
    <w:rsid w:val="00B877AA"/>
    <w:rsid w:val="00C35EF0"/>
    <w:rsid w:val="00C44C24"/>
    <w:rsid w:val="00C9157C"/>
    <w:rsid w:val="00CC0FFE"/>
    <w:rsid w:val="00CE3B09"/>
    <w:rsid w:val="00D86211"/>
    <w:rsid w:val="00D90AAD"/>
    <w:rsid w:val="00D92978"/>
    <w:rsid w:val="00DB2B0D"/>
    <w:rsid w:val="00E050F2"/>
    <w:rsid w:val="00E06D38"/>
    <w:rsid w:val="00E409BC"/>
    <w:rsid w:val="00E77CAA"/>
    <w:rsid w:val="00E94FA9"/>
    <w:rsid w:val="00EA604D"/>
    <w:rsid w:val="00F02E94"/>
    <w:rsid w:val="00F255EB"/>
    <w:rsid w:val="00F32F7B"/>
    <w:rsid w:val="00F42731"/>
    <w:rsid w:val="00F447AC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6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/>
    <w:lsdException w:name="heading 3" w:uiPriority="9" w:unhideWhenUsed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List Bullet" w:unhideWhenUsed="1" w:qFormat="1"/>
    <w:lsdException w:name="Title" w:semiHidden="0" w:uiPriority="11" w:qFormat="1"/>
    <w:lsdException w:name="Default Paragraph Font" w:uiPriority="1" w:unhideWhenUsed="1"/>
    <w:lsdException w:name="Subtitle" w:semiHidden="0" w:uiPriority="11"/>
    <w:lsdException w:name="Hyperlink" w:unhideWhenUsed="1"/>
    <w:lsdException w:name="Strong" w:uiPriority="22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semiHidden="0"/>
    <w:lsdException w:name="Subtle Reference" w:semiHidden="0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Ind w:w="0" w:type="dxa"/>
      <w:tblBorders>
        <w:bottom w:val="single" w:sz="24" w:space="0" w:color="ACA8AA" w:themeColor="accent4"/>
        <w:insideH w:val="single" w:sz="24" w:space="0" w:color="ACA8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10"/>
    <w:rPr>
      <w:rFonts w:ascii="Tahoma" w:hAnsi="Tahoma" w:cs="Tahoma"/>
      <w:color w:val="404040" w:themeColor="text1" w:themeTint="B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/>
    <w:lsdException w:name="heading 3" w:uiPriority="9" w:unhideWhenUsed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List Bullet" w:unhideWhenUsed="1" w:qFormat="1"/>
    <w:lsdException w:name="Title" w:semiHidden="0" w:uiPriority="11" w:qFormat="1"/>
    <w:lsdException w:name="Default Paragraph Font" w:uiPriority="1" w:unhideWhenUsed="1"/>
    <w:lsdException w:name="Subtitle" w:semiHidden="0" w:uiPriority="11"/>
    <w:lsdException w:name="Hyperlink" w:unhideWhenUsed="1"/>
    <w:lsdException w:name="Strong" w:uiPriority="22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semiHidden="0"/>
    <w:lsdException w:name="Subtle Reference" w:semiHidden="0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Ind w:w="0" w:type="dxa"/>
      <w:tblBorders>
        <w:bottom w:val="single" w:sz="24" w:space="0" w:color="ACA8AA" w:themeColor="accent4"/>
        <w:insideH w:val="single" w:sz="24" w:space="0" w:color="ACA8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10"/>
    <w:rPr>
      <w:rFonts w:ascii="Tahoma" w:hAnsi="Tahoma" w:cs="Tahoma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letia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2A7EA9BFBF4C729AD0D8DC7C272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DB5EC-4D5E-4C72-B863-691408C7DECE}"/>
      </w:docPartPr>
      <w:docPartBody>
        <w:p w:rsidR="00EB11D4" w:rsidRDefault="00A832C7">
          <w:pPr>
            <w:pStyle w:val="832A7EA9BFBF4C729AD0D8DC7C272BE0"/>
          </w:pPr>
          <w:r w:rsidRPr="003F1B9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CC"/>
    <w:rsid w:val="00237FEB"/>
    <w:rsid w:val="00597B0A"/>
    <w:rsid w:val="00A832C7"/>
    <w:rsid w:val="00B136CC"/>
    <w:rsid w:val="00EB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167BDDF2374390A0A948967009AA25">
    <w:name w:val="6D167BDDF2374390A0A948967009AA25"/>
    <w:rsid w:val="00EB11D4"/>
  </w:style>
  <w:style w:type="paragraph" w:customStyle="1" w:styleId="832A7EA9BFBF4C729AD0D8DC7C272BE0">
    <w:name w:val="832A7EA9BFBF4C729AD0D8DC7C272BE0"/>
  </w:style>
  <w:style w:type="paragraph" w:customStyle="1" w:styleId="E902F85ABD4F42FF9AC600A8B73503C2">
    <w:name w:val="E902F85ABD4F42FF9AC600A8B73503C2"/>
  </w:style>
  <w:style w:type="character" w:styleId="PlaceholderText">
    <w:name w:val="Placeholder Text"/>
    <w:basedOn w:val="DefaultParagraphFont"/>
    <w:uiPriority w:val="99"/>
    <w:semiHidden/>
    <w:rsid w:val="00B136C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167BDDF2374390A0A948967009AA25">
    <w:name w:val="6D167BDDF2374390A0A948967009AA25"/>
    <w:rsid w:val="00EB11D4"/>
  </w:style>
  <w:style w:type="paragraph" w:customStyle="1" w:styleId="832A7EA9BFBF4C729AD0D8DC7C272BE0">
    <w:name w:val="832A7EA9BFBF4C729AD0D8DC7C272BE0"/>
  </w:style>
  <w:style w:type="paragraph" w:customStyle="1" w:styleId="E902F85ABD4F42FF9AC600A8B73503C2">
    <w:name w:val="E902F85ABD4F42FF9AC600A8B73503C2"/>
  </w:style>
  <w:style w:type="character" w:styleId="PlaceholderText">
    <w:name w:val="Placeholder Text"/>
    <w:basedOn w:val="DefaultParagraphFont"/>
    <w:uiPriority w:val="99"/>
    <w:semiHidden/>
    <w:rsid w:val="00B136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2024-04-01T19:09:00Z</dcterms:created>
  <dcterms:modified xsi:type="dcterms:W3CDTF">2024-04-06T23:46:00Z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